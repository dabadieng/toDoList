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62" w:rsidRDefault="000B7C62" w:rsidP="00EB2896">
      <w:pPr>
        <w:pStyle w:val="Title"/>
      </w:pPr>
      <w:r>
        <w:t>Application « TODOLIST »</w:t>
      </w:r>
    </w:p>
    <w:p w:rsidR="000B7C62" w:rsidRDefault="000B7C62">
      <w:pPr>
        <w:pStyle w:val="TOCHeading"/>
      </w:pPr>
      <w:r>
        <w:t>Table des matières</w:t>
      </w:r>
    </w:p>
    <w:p w:rsidR="000B7C62" w:rsidRDefault="000B7C62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436491" w:history="1">
        <w:r w:rsidRPr="007840EC">
          <w:rPr>
            <w:rStyle w:val="Hyperlink"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_Toc536436491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7C62" w:rsidRDefault="000B7C62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lang w:eastAsia="fr-FR"/>
        </w:rPr>
      </w:pPr>
      <w:hyperlink w:anchor="_Toc536436492" w:history="1">
        <w:r w:rsidRPr="007840EC">
          <w:rPr>
            <w:rStyle w:val="Hyperlink"/>
            <w:noProof/>
          </w:rPr>
          <w:t>Travail à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_Toc536436492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7C62" w:rsidRDefault="000B7C62">
      <w:r>
        <w:fldChar w:fldCharType="end"/>
      </w:r>
    </w:p>
    <w:p w:rsidR="000B7C62" w:rsidRPr="00DE5ECF" w:rsidRDefault="000B7C62" w:rsidP="00DE5ECF"/>
    <w:p w:rsidR="000B7C62" w:rsidRDefault="000B7C62" w:rsidP="00B32B80">
      <w:pPr>
        <w:pStyle w:val="Heading1"/>
      </w:pPr>
      <w:bookmarkStart w:id="0" w:name="_GoBack"/>
      <w:bookmarkEnd w:id="0"/>
      <w:r>
        <w:t>s</w:t>
      </w:r>
      <w:r>
        <w:br w:type="page"/>
      </w:r>
      <w:bookmarkStart w:id="1" w:name="_Toc536436491"/>
      <w:r>
        <w:t>Vue d’ensemble</w:t>
      </w:r>
      <w:bookmarkEnd w:id="1"/>
    </w:p>
    <w:p w:rsidR="000B7C62" w:rsidRDefault="000B7C62" w:rsidP="00EF5522"/>
    <w:p w:rsidR="000B7C62" w:rsidRDefault="000B7C62" w:rsidP="00EF5522">
      <w:r>
        <w:t>On souhaite développer une application permettant de gérer une liste de tâches.</w:t>
      </w:r>
    </w:p>
    <w:p w:rsidR="000B7C62" w:rsidRDefault="000B7C62" w:rsidP="00EF5522">
      <w:r>
        <w:t>Une tâche est caractérisée par :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un libellé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une catégorie (téléphoner, aller à un rendez-vous, rédiger un mail, ...etc)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une date et heure (non obligatoire)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un mémo (informations complémentaires type adresse, digicode, ...etc)</w:t>
      </w:r>
    </w:p>
    <w:p w:rsidR="000B7C62" w:rsidRDefault="000B7C62" w:rsidP="00EF5522"/>
    <w:p w:rsidR="000B7C62" w:rsidRDefault="000B7C62" w:rsidP="00EF5522">
      <w:pPr>
        <w:pStyle w:val="ListParagraph"/>
        <w:ind w:left="0"/>
      </w:pPr>
      <w:r>
        <w:t>La liste des catégories possibles est :</w:t>
      </w:r>
    </w:p>
    <w:p w:rsidR="000B7C62" w:rsidRDefault="000B7C62" w:rsidP="00EF5522">
      <w:pPr>
        <w:pStyle w:val="ListParagraph"/>
        <w:numPr>
          <w:ilvl w:val="0"/>
          <w:numId w:val="18"/>
        </w:numPr>
      </w:pPr>
      <w:r>
        <w:t>téléphoner</w:t>
      </w:r>
    </w:p>
    <w:p w:rsidR="000B7C62" w:rsidRDefault="000B7C62" w:rsidP="00EF5522">
      <w:pPr>
        <w:pStyle w:val="ListParagraph"/>
        <w:numPr>
          <w:ilvl w:val="0"/>
          <w:numId w:val="18"/>
        </w:numPr>
      </w:pPr>
      <w:r>
        <w:t>envoyer un mail</w:t>
      </w:r>
    </w:p>
    <w:p w:rsidR="000B7C62" w:rsidRDefault="000B7C62" w:rsidP="00EF5522">
      <w:pPr>
        <w:pStyle w:val="ListParagraph"/>
        <w:numPr>
          <w:ilvl w:val="0"/>
          <w:numId w:val="18"/>
        </w:numPr>
      </w:pPr>
      <w:r>
        <w:t>envoyer un courrier</w:t>
      </w:r>
    </w:p>
    <w:p w:rsidR="000B7C62" w:rsidRDefault="000B7C62" w:rsidP="00EF5522">
      <w:pPr>
        <w:pStyle w:val="ListParagraph"/>
        <w:numPr>
          <w:ilvl w:val="0"/>
          <w:numId w:val="18"/>
        </w:numPr>
      </w:pPr>
      <w:r>
        <w:t>rencontrer</w:t>
      </w:r>
    </w:p>
    <w:p w:rsidR="000B7C62" w:rsidRDefault="000B7C62" w:rsidP="00EF5522">
      <w:pPr>
        <w:pStyle w:val="ListParagraph"/>
        <w:numPr>
          <w:ilvl w:val="0"/>
          <w:numId w:val="18"/>
        </w:numPr>
      </w:pPr>
      <w:r>
        <w:t>rédiger un document</w:t>
      </w:r>
    </w:p>
    <w:p w:rsidR="000B7C62" w:rsidRDefault="000B7C62" w:rsidP="00EF5522">
      <w:pPr>
        <w:pStyle w:val="ListParagraph"/>
        <w:numPr>
          <w:ilvl w:val="0"/>
          <w:numId w:val="18"/>
        </w:numPr>
      </w:pPr>
      <w:r>
        <w:t>aller à rendez-vous</w:t>
      </w:r>
    </w:p>
    <w:p w:rsidR="000B7C62" w:rsidRDefault="000B7C62" w:rsidP="00EF5522">
      <w:pPr>
        <w:pStyle w:val="ListParagraph"/>
        <w:numPr>
          <w:ilvl w:val="0"/>
          <w:numId w:val="18"/>
        </w:numPr>
      </w:pPr>
      <w:r>
        <w:t>aller sur un site</w:t>
      </w:r>
    </w:p>
    <w:p w:rsidR="000B7C62" w:rsidRDefault="000B7C62" w:rsidP="00EF5522">
      <w:pPr>
        <w:pStyle w:val="ListParagraph"/>
        <w:numPr>
          <w:ilvl w:val="0"/>
          <w:numId w:val="18"/>
        </w:numPr>
      </w:pPr>
      <w:r>
        <w:t>autre</w:t>
      </w:r>
    </w:p>
    <w:p w:rsidR="000B7C62" w:rsidRDefault="000B7C62" w:rsidP="00EF5522"/>
    <w:p w:rsidR="000B7C62" w:rsidRDefault="000B7C62" w:rsidP="00EF5522">
      <w:r>
        <w:t>L'application s'appuiera sur une base de données pour stocker les tâches.</w:t>
      </w:r>
    </w:p>
    <w:p w:rsidR="000B7C62" w:rsidRDefault="000B7C62" w:rsidP="00EF5522">
      <w:r>
        <w:t>Dans une première version v1.0, l'application sera mono-utilisateur, c'est à dire qu'il n'y a pas d'authentification de l'utilisateur et les tâches ne sont pas attribuées à des utilisateurs.</w:t>
      </w:r>
    </w:p>
    <w:p w:rsidR="000B7C62" w:rsidRDefault="000B7C62" w:rsidP="00EF5522">
      <w:r>
        <w:t>Dans une seconde version v2.0, l'application sera multi-utilisateurs, c'est à dire que chaque utilisateur devra s'authentifier au préalable, chaque tâche sera attribuée à un utilisateur et un utilisateur n’aura accès qu’à ses tâches.</w:t>
      </w:r>
    </w:p>
    <w:p w:rsidR="000B7C62" w:rsidRDefault="000B7C62" w:rsidP="00EF5522"/>
    <w:p w:rsidR="000B7C62" w:rsidRDefault="000B7C62" w:rsidP="00EF5522">
      <w:r>
        <w:t>L'application doit permettre à un utilisateur de :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créer une tâche,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afficher la liste des tâches en cours,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afficher la liste des tâches archivées,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trier la liste des tâches par catégorie ou par datetime,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supprimer une tâche,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modifier une tâche,</w:t>
      </w:r>
    </w:p>
    <w:p w:rsidR="000B7C62" w:rsidRDefault="000B7C62" w:rsidP="00EF5522">
      <w:pPr>
        <w:pStyle w:val="ListParagraph"/>
        <w:numPr>
          <w:ilvl w:val="0"/>
          <w:numId w:val="22"/>
        </w:numPr>
      </w:pPr>
      <w:r>
        <w:t>archiver une tâche.</w:t>
      </w:r>
    </w:p>
    <w:p w:rsidR="000B7C62" w:rsidRDefault="000B7C62" w:rsidP="00D648A4">
      <w:r>
        <w:t>La page principale de l’application se présentera ainsi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2"/>
      </w:tblGrid>
      <w:tr w:rsidR="000B7C62" w:rsidRPr="003B49C2" w:rsidTr="003B49C2">
        <w:tc>
          <w:tcPr>
            <w:tcW w:w="9212" w:type="dxa"/>
          </w:tcPr>
          <w:p w:rsidR="000B7C62" w:rsidRPr="003B49C2" w:rsidRDefault="000B7C62" w:rsidP="003B49C2">
            <w:pPr>
              <w:spacing w:after="0" w:line="240" w:lineRule="auto"/>
              <w:rPr>
                <w:sz w:val="22"/>
              </w:rPr>
            </w:pPr>
          </w:p>
          <w:p w:rsidR="000B7C62" w:rsidRPr="003B49C2" w:rsidRDefault="000B7C62" w:rsidP="003B49C2">
            <w:pPr>
              <w:spacing w:after="0" w:line="240" w:lineRule="auto"/>
              <w:jc w:val="center"/>
              <w:rPr>
                <w:b/>
                <w:color w:val="5F497A"/>
                <w:sz w:val="32"/>
                <w:szCs w:val="32"/>
              </w:rPr>
            </w:pPr>
            <w:r w:rsidRPr="003B49C2">
              <w:rPr>
                <w:b/>
                <w:color w:val="5F497A"/>
                <w:sz w:val="32"/>
                <w:szCs w:val="32"/>
              </w:rPr>
              <w:t>Tache en cours</w:t>
            </w:r>
          </w:p>
          <w:p w:rsidR="000B7C62" w:rsidRPr="003B49C2" w:rsidRDefault="000B7C62" w:rsidP="003B49C2">
            <w:pPr>
              <w:spacing w:after="0" w:line="240" w:lineRule="auto"/>
              <w:rPr>
                <w:b/>
                <w:sz w:val="22"/>
                <w:u w:val="single"/>
              </w:rPr>
            </w:pPr>
            <w:r w:rsidRPr="003B49C2">
              <w:rPr>
                <w:b/>
                <w:sz w:val="22"/>
                <w:u w:val="single"/>
              </w:rPr>
              <w:t>Nouvelle tâche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13" w:type="dxa"/>
                <w:bottom w:w="113" w:type="dxa"/>
              </w:tblCellMar>
              <w:tblLook w:val="00A0"/>
            </w:tblPr>
            <w:tblGrid>
              <w:gridCol w:w="412"/>
              <w:gridCol w:w="1329"/>
              <w:gridCol w:w="2489"/>
              <w:gridCol w:w="1711"/>
              <w:gridCol w:w="1023"/>
              <w:gridCol w:w="791"/>
              <w:gridCol w:w="1231"/>
            </w:tblGrid>
            <w:tr w:rsidR="000B7C62" w:rsidRPr="003B49C2" w:rsidTr="003B49C2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b/>
                      <w:sz w:val="22"/>
                    </w:rPr>
                  </w:pPr>
                  <w:r w:rsidRPr="003B49C2">
                    <w:rPr>
                      <w:b/>
                      <w:sz w:val="22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b/>
                      <w:sz w:val="22"/>
                      <w:u w:val="single"/>
                    </w:rPr>
                  </w:pPr>
                  <w:r w:rsidRPr="003B49C2">
                    <w:rPr>
                      <w:b/>
                      <w:sz w:val="22"/>
                      <w:u w:val="single"/>
                    </w:rPr>
                    <w:t>catégorie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b/>
                      <w:sz w:val="22"/>
                    </w:rPr>
                  </w:pPr>
                  <w:r w:rsidRPr="003B49C2">
                    <w:rPr>
                      <w:b/>
                      <w:sz w:val="22"/>
                    </w:rPr>
                    <w:t>libellé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b/>
                      <w:sz w:val="22"/>
                      <w:u w:val="single"/>
                    </w:rPr>
                  </w:pPr>
                  <w:r w:rsidRPr="003B49C2">
                    <w:rPr>
                      <w:b/>
                      <w:sz w:val="22"/>
                      <w:u w:val="singl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</w:tc>
            </w:tr>
            <w:tr w:rsidR="000B7C62" w:rsidRPr="003B49C2" w:rsidTr="003B49C2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Téléphoner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Banque pour rdv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2019-03-02 14:00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Archiver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Editer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Supprimer</w:t>
                  </w:r>
                </w:p>
              </w:tc>
            </w:tr>
            <w:tr w:rsidR="000B7C62" w:rsidRPr="003B49C2" w:rsidTr="003B49C2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Aller 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Bercy, concert Maître Gims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2019-03-22 21:00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Archiver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Editer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Supprimer</w:t>
                  </w:r>
                </w:p>
              </w:tc>
            </w:tr>
            <w:tr w:rsidR="000B7C62" w:rsidRPr="003B49C2" w:rsidTr="003B49C2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 xml:space="preserve">Rédiger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Compte rendu de réunion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Archiver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Editer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</w:tcPr>
                <w:p w:rsidR="000B7C62" w:rsidRPr="003B49C2" w:rsidRDefault="000B7C62" w:rsidP="003B49C2">
                  <w:pPr>
                    <w:spacing w:after="0" w:line="240" w:lineRule="auto"/>
                    <w:rPr>
                      <w:sz w:val="22"/>
                    </w:rPr>
                  </w:pPr>
                  <w:r w:rsidRPr="003B49C2">
                    <w:rPr>
                      <w:sz w:val="22"/>
                    </w:rPr>
                    <w:t>Supprimer</w:t>
                  </w:r>
                </w:p>
              </w:tc>
            </w:tr>
          </w:tbl>
          <w:p w:rsidR="000B7C62" w:rsidRPr="003B49C2" w:rsidRDefault="000B7C62" w:rsidP="003B49C2">
            <w:pPr>
              <w:spacing w:after="0" w:line="240" w:lineRule="auto"/>
              <w:jc w:val="center"/>
              <w:rPr>
                <w:sz w:val="22"/>
              </w:rPr>
            </w:pPr>
          </w:p>
          <w:p w:rsidR="000B7C62" w:rsidRPr="003B49C2" w:rsidRDefault="000B7C62" w:rsidP="003B49C2">
            <w:pPr>
              <w:spacing w:after="0" w:line="240" w:lineRule="auto"/>
              <w:jc w:val="center"/>
              <w:rPr>
                <w:sz w:val="22"/>
              </w:rPr>
            </w:pPr>
            <w:r w:rsidRPr="003B49C2">
              <w:rPr>
                <w:sz w:val="22"/>
              </w:rPr>
              <w:t>©2018-2019</w:t>
            </w:r>
          </w:p>
          <w:p w:rsidR="000B7C62" w:rsidRPr="003B49C2" w:rsidRDefault="000B7C62" w:rsidP="003B49C2">
            <w:pPr>
              <w:spacing w:after="0" w:line="240" w:lineRule="auto"/>
              <w:rPr>
                <w:sz w:val="22"/>
              </w:rPr>
            </w:pPr>
          </w:p>
        </w:tc>
      </w:tr>
    </w:tbl>
    <w:p w:rsidR="000B7C62" w:rsidRDefault="000B7C62" w:rsidP="00D648A4"/>
    <w:p w:rsidR="000B7C62" w:rsidRDefault="000B7C62" w:rsidP="00D648A4">
      <w:r>
        <w:t>Cette page affiche la liste des tâches sous la forme d’un tableau HTML.</w:t>
      </w:r>
    </w:p>
    <w:p w:rsidR="000B7C62" w:rsidRDefault="000B7C62" w:rsidP="00D648A4"/>
    <w:p w:rsidR="000B7C62" w:rsidRDefault="000B7C62" w:rsidP="00B15832">
      <w:pPr>
        <w:pStyle w:val="Heading1"/>
      </w:pPr>
      <w:bookmarkStart w:id="2" w:name="_Toc536436492"/>
      <w:r>
        <w:t>Travail à réaliser</w:t>
      </w:r>
      <w:bookmarkEnd w:id="2"/>
    </w:p>
    <w:p w:rsidR="000B7C62" w:rsidRPr="00F1338D" w:rsidRDefault="000B7C62" w:rsidP="00F1338D"/>
    <w:p w:rsidR="000B7C62" w:rsidRDefault="000B7C62" w:rsidP="00EF5522">
      <w:r>
        <w:t>Application V1.0 et V2.0 :</w:t>
      </w:r>
    </w:p>
    <w:p w:rsidR="000B7C62" w:rsidRDefault="000B7C62" w:rsidP="00EF5522">
      <w:r>
        <w:t>1. Créer le Modèle Conceptuel de Données</w:t>
      </w:r>
    </w:p>
    <w:p w:rsidR="000B7C62" w:rsidRDefault="000B7C62" w:rsidP="00EF5522">
      <w:r>
        <w:t>2. Créer le Modèle Physique de Données</w:t>
      </w:r>
    </w:p>
    <w:p w:rsidR="000B7C62" w:rsidRDefault="000B7C62" w:rsidP="00EF5522">
      <w:r>
        <w:t>3. Créer un jeu de données.</w:t>
      </w:r>
    </w:p>
    <w:p w:rsidR="000B7C62" w:rsidRDefault="000B7C62" w:rsidP="00EF5522">
      <w:r>
        <w:t>4. Développer l’application</w:t>
      </w:r>
    </w:p>
    <w:p w:rsidR="000B7C62" w:rsidRDefault="000B7C62" w:rsidP="00EF5522">
      <w:r>
        <w:t>5. Améliorer l'interface utilisateur en implémentant des fonctions javascript/AJAX.</w:t>
      </w:r>
    </w:p>
    <w:p w:rsidR="000B7C62" w:rsidRDefault="000B7C62" w:rsidP="00EF5522"/>
    <w:p w:rsidR="000B7C62" w:rsidRDefault="000B7C62" w:rsidP="00EF5522"/>
    <w:sectPr w:rsidR="000B7C62" w:rsidSect="00D70A5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C62" w:rsidRDefault="000B7C62" w:rsidP="000F4A54">
      <w:pPr>
        <w:spacing w:after="0" w:line="240" w:lineRule="auto"/>
      </w:pPr>
      <w:r>
        <w:separator/>
      </w:r>
    </w:p>
  </w:endnote>
  <w:endnote w:type="continuationSeparator" w:id="0">
    <w:p w:rsidR="000B7C62" w:rsidRDefault="000B7C62" w:rsidP="000F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C62" w:rsidRDefault="000B7C62" w:rsidP="000F4A54">
      <w:pPr>
        <w:spacing w:after="0" w:line="240" w:lineRule="auto"/>
      </w:pPr>
      <w:r>
        <w:separator/>
      </w:r>
    </w:p>
  </w:footnote>
  <w:footnote w:type="continuationSeparator" w:id="0">
    <w:p w:rsidR="000B7C62" w:rsidRDefault="000B7C62" w:rsidP="000F4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C62" w:rsidRDefault="000B7C62">
    <w:pPr>
      <w:pStyle w:val="Header"/>
    </w:pPr>
    <w:r>
      <w:t>TODOLIST 2019/2020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7E8A"/>
    <w:multiLevelType w:val="hybridMultilevel"/>
    <w:tmpl w:val="7A4082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3ABA"/>
    <w:multiLevelType w:val="hybridMultilevel"/>
    <w:tmpl w:val="7BF6EF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BF0"/>
    <w:multiLevelType w:val="hybridMultilevel"/>
    <w:tmpl w:val="019C379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0D3CE0"/>
    <w:multiLevelType w:val="hybridMultilevel"/>
    <w:tmpl w:val="382A1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947C1"/>
    <w:multiLevelType w:val="hybridMultilevel"/>
    <w:tmpl w:val="E3248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E5F08"/>
    <w:multiLevelType w:val="singleLevel"/>
    <w:tmpl w:val="9DFAFC0C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</w:abstractNum>
  <w:abstractNum w:abstractNumId="6">
    <w:nsid w:val="15B32013"/>
    <w:multiLevelType w:val="hybridMultilevel"/>
    <w:tmpl w:val="84F8C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4592D"/>
    <w:multiLevelType w:val="hybridMultilevel"/>
    <w:tmpl w:val="52227D52"/>
    <w:lvl w:ilvl="0" w:tplc="C41630BE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E22F3"/>
    <w:multiLevelType w:val="hybridMultilevel"/>
    <w:tmpl w:val="0494DDB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B259B1"/>
    <w:multiLevelType w:val="hybridMultilevel"/>
    <w:tmpl w:val="9C44433A"/>
    <w:lvl w:ilvl="0" w:tplc="852EA35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264CF"/>
    <w:multiLevelType w:val="hybridMultilevel"/>
    <w:tmpl w:val="3A9AA17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B417E19"/>
    <w:multiLevelType w:val="singleLevel"/>
    <w:tmpl w:val="9DFAFC0C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</w:abstractNum>
  <w:abstractNum w:abstractNumId="12">
    <w:nsid w:val="3DEB1A1F"/>
    <w:multiLevelType w:val="hybridMultilevel"/>
    <w:tmpl w:val="ADBA3B18"/>
    <w:lvl w:ilvl="0" w:tplc="E80EF58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13911"/>
    <w:multiLevelType w:val="hybridMultilevel"/>
    <w:tmpl w:val="72F0D2F0"/>
    <w:lvl w:ilvl="0" w:tplc="26BC606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35B6D"/>
    <w:multiLevelType w:val="hybridMultilevel"/>
    <w:tmpl w:val="38B4D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E5527"/>
    <w:multiLevelType w:val="hybridMultilevel"/>
    <w:tmpl w:val="DE8C5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9019E"/>
    <w:multiLevelType w:val="hybridMultilevel"/>
    <w:tmpl w:val="E56E6FD0"/>
    <w:lvl w:ilvl="0" w:tplc="E80EF58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E4699"/>
    <w:multiLevelType w:val="hybridMultilevel"/>
    <w:tmpl w:val="F62A3FD0"/>
    <w:lvl w:ilvl="0" w:tplc="D5E67C7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981781"/>
    <w:multiLevelType w:val="hybridMultilevel"/>
    <w:tmpl w:val="AC0E255C"/>
    <w:lvl w:ilvl="0" w:tplc="C41630BE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9CD"/>
    <w:multiLevelType w:val="hybridMultilevel"/>
    <w:tmpl w:val="7D30101A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AF7713C"/>
    <w:multiLevelType w:val="singleLevel"/>
    <w:tmpl w:val="9DFAFC0C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</w:abstractNum>
  <w:abstractNum w:abstractNumId="21">
    <w:nsid w:val="63F45991"/>
    <w:multiLevelType w:val="hybridMultilevel"/>
    <w:tmpl w:val="A37C4176"/>
    <w:lvl w:ilvl="0" w:tplc="E80EF58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936572"/>
    <w:multiLevelType w:val="singleLevel"/>
    <w:tmpl w:val="9DFAFC0C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22"/>
  </w:num>
  <w:num w:numId="5">
    <w:abstractNumId w:val="6"/>
  </w:num>
  <w:num w:numId="6">
    <w:abstractNumId w:val="13"/>
  </w:num>
  <w:num w:numId="7">
    <w:abstractNumId w:val="1"/>
  </w:num>
  <w:num w:numId="8">
    <w:abstractNumId w:val="3"/>
  </w:num>
  <w:num w:numId="9">
    <w:abstractNumId w:val="16"/>
  </w:num>
  <w:num w:numId="10">
    <w:abstractNumId w:val="21"/>
  </w:num>
  <w:num w:numId="11">
    <w:abstractNumId w:val="12"/>
  </w:num>
  <w:num w:numId="12">
    <w:abstractNumId w:val="0"/>
  </w:num>
  <w:num w:numId="13">
    <w:abstractNumId w:val="19"/>
  </w:num>
  <w:num w:numId="14">
    <w:abstractNumId w:val="10"/>
  </w:num>
  <w:num w:numId="15">
    <w:abstractNumId w:val="15"/>
  </w:num>
  <w:num w:numId="16">
    <w:abstractNumId w:val="17"/>
  </w:num>
  <w:num w:numId="17">
    <w:abstractNumId w:val="9"/>
  </w:num>
  <w:num w:numId="18">
    <w:abstractNumId w:val="14"/>
  </w:num>
  <w:num w:numId="19">
    <w:abstractNumId w:val="2"/>
  </w:num>
  <w:num w:numId="20">
    <w:abstractNumId w:val="8"/>
  </w:num>
  <w:num w:numId="21">
    <w:abstractNumId w:val="4"/>
  </w:num>
  <w:num w:numId="22">
    <w:abstractNumId w:val="7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2896"/>
    <w:rsid w:val="00032BFD"/>
    <w:rsid w:val="000B7C62"/>
    <w:rsid w:val="000D5F94"/>
    <w:rsid w:val="000F4A54"/>
    <w:rsid w:val="001775AC"/>
    <w:rsid w:val="00184DB5"/>
    <w:rsid w:val="00194F3F"/>
    <w:rsid w:val="001E25E6"/>
    <w:rsid w:val="001E4F26"/>
    <w:rsid w:val="00213E21"/>
    <w:rsid w:val="00251EAD"/>
    <w:rsid w:val="00271AF9"/>
    <w:rsid w:val="002B25C7"/>
    <w:rsid w:val="002B4A82"/>
    <w:rsid w:val="003213D1"/>
    <w:rsid w:val="00382361"/>
    <w:rsid w:val="003B49C2"/>
    <w:rsid w:val="003E3856"/>
    <w:rsid w:val="00480A83"/>
    <w:rsid w:val="004D6941"/>
    <w:rsid w:val="00501FED"/>
    <w:rsid w:val="005D11FC"/>
    <w:rsid w:val="005E6A32"/>
    <w:rsid w:val="00606F54"/>
    <w:rsid w:val="0062257F"/>
    <w:rsid w:val="00626AC6"/>
    <w:rsid w:val="006843DC"/>
    <w:rsid w:val="006D2AF8"/>
    <w:rsid w:val="00716C8C"/>
    <w:rsid w:val="0076359C"/>
    <w:rsid w:val="00771C02"/>
    <w:rsid w:val="00780E80"/>
    <w:rsid w:val="007840EC"/>
    <w:rsid w:val="007B4EBC"/>
    <w:rsid w:val="00805417"/>
    <w:rsid w:val="00872265"/>
    <w:rsid w:val="0088473D"/>
    <w:rsid w:val="008D6A2D"/>
    <w:rsid w:val="00904910"/>
    <w:rsid w:val="00930F9F"/>
    <w:rsid w:val="009407FD"/>
    <w:rsid w:val="00952B93"/>
    <w:rsid w:val="00962EEC"/>
    <w:rsid w:val="00977351"/>
    <w:rsid w:val="00A00B26"/>
    <w:rsid w:val="00A106D3"/>
    <w:rsid w:val="00A935B1"/>
    <w:rsid w:val="00AA2387"/>
    <w:rsid w:val="00AC7BFC"/>
    <w:rsid w:val="00AD4B63"/>
    <w:rsid w:val="00B15832"/>
    <w:rsid w:val="00B32B80"/>
    <w:rsid w:val="00BB1B46"/>
    <w:rsid w:val="00C50AB4"/>
    <w:rsid w:val="00D07DEE"/>
    <w:rsid w:val="00D25EF5"/>
    <w:rsid w:val="00D26790"/>
    <w:rsid w:val="00D540A8"/>
    <w:rsid w:val="00D648A4"/>
    <w:rsid w:val="00D70A50"/>
    <w:rsid w:val="00DD1F35"/>
    <w:rsid w:val="00DD7CCB"/>
    <w:rsid w:val="00DE5ECF"/>
    <w:rsid w:val="00E67C56"/>
    <w:rsid w:val="00EB2896"/>
    <w:rsid w:val="00EE09B7"/>
    <w:rsid w:val="00EF5522"/>
    <w:rsid w:val="00F1338D"/>
    <w:rsid w:val="00F71D3B"/>
    <w:rsid w:val="00F85BCC"/>
    <w:rsid w:val="00F913E2"/>
    <w:rsid w:val="00F9319B"/>
    <w:rsid w:val="00F9585D"/>
    <w:rsid w:val="00FB628A"/>
    <w:rsid w:val="00FD697A"/>
    <w:rsid w:val="00FE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6A32"/>
    <w:pPr>
      <w:spacing w:after="200" w:line="276" w:lineRule="auto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289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1D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8236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289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1D3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82361"/>
    <w:rPr>
      <w:rFonts w:ascii="Cambria" w:hAnsi="Cambria" w:cs="Times New Roman"/>
      <w:b/>
      <w:bCs/>
      <w:color w:val="4F81BD"/>
    </w:rPr>
  </w:style>
  <w:style w:type="paragraph" w:styleId="NoSpacing">
    <w:name w:val="No Spacing"/>
    <w:uiPriority w:val="99"/>
    <w:qFormat/>
    <w:rsid w:val="00EB2896"/>
    <w:rPr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EB28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B289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D26790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F71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71D3B"/>
    <w:rPr>
      <w:rFonts w:ascii="Courier New" w:hAnsi="Courier New" w:cs="Courier New"/>
      <w:sz w:val="20"/>
      <w:szCs w:val="20"/>
      <w:lang w:eastAsia="fr-FR"/>
    </w:rPr>
  </w:style>
  <w:style w:type="paragraph" w:styleId="TOCHeading">
    <w:name w:val="TOC Heading"/>
    <w:basedOn w:val="Heading1"/>
    <w:next w:val="Normal"/>
    <w:uiPriority w:val="99"/>
    <w:qFormat/>
    <w:rsid w:val="00DE5ECF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99"/>
    <w:rsid w:val="00DE5ECF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DE5EC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rsid w:val="00DE5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5ECF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uiPriority w:val="99"/>
    <w:rsid w:val="0076359C"/>
    <w:rPr>
      <w:rFonts w:cs="Times New Roman"/>
    </w:rPr>
  </w:style>
  <w:style w:type="character" w:customStyle="1" w:styleId="pln">
    <w:name w:val="pln"/>
    <w:basedOn w:val="DefaultParagraphFont"/>
    <w:uiPriority w:val="99"/>
    <w:rsid w:val="0076359C"/>
    <w:rPr>
      <w:rFonts w:cs="Times New Roman"/>
    </w:rPr>
  </w:style>
  <w:style w:type="character" w:customStyle="1" w:styleId="pun">
    <w:name w:val="pun"/>
    <w:basedOn w:val="DefaultParagraphFont"/>
    <w:uiPriority w:val="99"/>
    <w:rsid w:val="0076359C"/>
    <w:rPr>
      <w:rFonts w:cs="Times New Roman"/>
    </w:rPr>
  </w:style>
  <w:style w:type="paragraph" w:styleId="ListParagraph">
    <w:name w:val="List Paragraph"/>
    <w:basedOn w:val="Normal"/>
    <w:uiPriority w:val="99"/>
    <w:qFormat/>
    <w:rsid w:val="0038236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99"/>
    <w:rsid w:val="000F4A5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rsid w:val="000F4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F4A5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F4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F4A54"/>
    <w:rPr>
      <w:rFonts w:cs="Times New Roman"/>
    </w:rPr>
  </w:style>
  <w:style w:type="table" w:styleId="TableGrid">
    <w:name w:val="Table Grid"/>
    <w:basedOn w:val="TableNormal"/>
    <w:uiPriority w:val="99"/>
    <w:rsid w:val="00BB1B4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25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354</TotalTime>
  <Pages>3</Pages>
  <Words>335</Words>
  <Characters>1845</Characters>
  <Application>Microsoft Office Outlook</Application>
  <DocSecurity>0</DocSecurity>
  <Lines>0</Lines>
  <Paragraphs>0</Paragraphs>
  <ScaleCrop>false</ScaleCrop>
  <Company>Guinot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LEVY</dc:creator>
  <cp:keywords/>
  <dc:description/>
  <cp:lastModifiedBy>Gilles</cp:lastModifiedBy>
  <cp:revision>60</cp:revision>
  <dcterms:created xsi:type="dcterms:W3CDTF">2012-11-12T14:43:00Z</dcterms:created>
  <dcterms:modified xsi:type="dcterms:W3CDTF">2019-12-09T07:44:00Z</dcterms:modified>
</cp:coreProperties>
</file>